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D207" w14:textId="77777777"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14:paraId="0F842944" w14:textId="6088769C"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14:paraId="5C2FDD8F" w14:textId="77777777" w:rsidR="00B81724" w:rsidRDefault="00B81724" w:rsidP="00B81724">
      <w:pPr>
        <w:ind w:left="3600"/>
      </w:pPr>
      <w:r w:rsidRPr="00B81724">
        <w:rPr>
          <w:noProof/>
        </w:rPr>
        <w:drawing>
          <wp:inline distT="0" distB="0" distL="0" distR="0" wp14:anchorId="7EB886CC" wp14:editId="08182B56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835" w14:textId="77777777"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14:paraId="2902FA41" w14:textId="3F8A59FC"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</w:t>
      </w:r>
      <w:proofErr w:type="spellStart"/>
      <w:r w:rsidR="00A523D7">
        <w:rPr>
          <w:b/>
        </w:rPr>
        <w:t>go</w:t>
      </w:r>
      <w:proofErr w:type="spellEnd"/>
      <w:r w:rsidR="00A523D7">
        <w:rPr>
          <w:b/>
        </w:rPr>
        <w:t>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677A53">
        <w:rPr>
          <w:b/>
        </w:rPr>
        <w:t xml:space="preserve"> </w:t>
      </w:r>
      <w:proofErr w:type="spellStart"/>
      <w:r w:rsidR="00677A53">
        <w:rPr>
          <w:b/>
        </w:rPr>
        <w:t>jumps</w:t>
      </w:r>
      <w:proofErr w:type="spellEnd"/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14:paraId="724750A6" w14:textId="1472DABE" w:rsidR="009C2E1E" w:rsidRDefault="009C2E1E" w:rsidP="009C2E1E">
      <w:r>
        <w:t xml:space="preserve">You start always at </w:t>
      </w:r>
      <w:r w:rsidR="00EF4F5F">
        <w:t>bottom-right cell (row-1, col-1).</w:t>
      </w:r>
    </w:p>
    <w:p w14:paraId="34EDE39F" w14:textId="77777777" w:rsidR="00277418" w:rsidRPr="009C2E1E" w:rsidRDefault="00277418" w:rsidP="009C2E1E">
      <w:r>
        <w:t>Create a function in JavaScript that solves this problem.</w:t>
      </w:r>
    </w:p>
    <w:p w14:paraId="25421338" w14:textId="77777777"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14:paraId="3ABEB72C" w14:textId="4B12E8B7"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 xml:space="preserve">Go </w:t>
      </w:r>
      <w:proofErr w:type="spellStart"/>
      <w:r w:rsidR="00D259BE" w:rsidRPr="00D259BE">
        <w:rPr>
          <w:b/>
        </w:rPr>
        <w:t>go</w:t>
      </w:r>
      <w:proofErr w:type="spellEnd"/>
      <w:r w:rsidR="00D259BE" w:rsidRPr="00D259BE">
        <w:rPr>
          <w:b/>
        </w:rPr>
        <w:t xml:space="preserve"> Horsy! Collected 1 weeds</w:t>
      </w:r>
      <w:r w:rsidRPr="0040151B">
        <w:rPr>
          <w:b/>
        </w:rPr>
        <w:t>"</w:t>
      </w:r>
    </w:p>
    <w:p w14:paraId="4185E7BA" w14:textId="463F4E52" w:rsidR="0040151B" w:rsidRDefault="00D259BE" w:rsidP="0040151B">
      <w:r w:rsidRPr="00D259BE">
        <w:rPr>
          <w:noProof/>
        </w:rPr>
        <w:drawing>
          <wp:anchor distT="0" distB="0" distL="114300" distR="114300" simplePos="0" relativeHeight="251658240" behindDoc="0" locked="0" layoutInCell="1" allowOverlap="1" wp14:anchorId="5B42C4C1" wp14:editId="0E351A49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B51E" w14:textId="77777777" w:rsidR="0040151B" w:rsidRDefault="0040151B" w:rsidP="0040151B"/>
    <w:p w14:paraId="2D8C24FA" w14:textId="77777777" w:rsidR="00277418" w:rsidRDefault="00277418" w:rsidP="0040151B">
      <w:pPr>
        <w:tabs>
          <w:tab w:val="left" w:pos="2355"/>
          <w:tab w:val="center" w:pos="5102"/>
        </w:tabs>
        <w:jc w:val="center"/>
      </w:pPr>
    </w:p>
    <w:p w14:paraId="0E4E523A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14:paraId="5CE3EA37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</w:p>
    <w:p w14:paraId="747365EE" w14:textId="39AAFFF3"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14:paraId="0A1A56DF" w14:textId="5B393F06" w:rsidR="0040151B" w:rsidRDefault="00021ACC" w:rsidP="00D259BE">
      <w:pPr>
        <w:ind w:left="2880"/>
      </w:pPr>
      <w:r w:rsidRPr="00021ACC">
        <w:rPr>
          <w:noProof/>
        </w:rPr>
        <w:drawing>
          <wp:inline distT="0" distB="0" distL="0" distR="0" wp14:anchorId="3E33A0EC" wp14:editId="1E64A622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3F1" w14:textId="77777777" w:rsidR="00CF06DA" w:rsidRDefault="00CF06DA" w:rsidP="00CF06DA">
      <w:pPr>
        <w:pStyle w:val="Heading3"/>
      </w:pPr>
      <w:r w:rsidRPr="00A85EDE">
        <w:lastRenderedPageBreak/>
        <w:t>Input</w:t>
      </w:r>
    </w:p>
    <w:p w14:paraId="4B2EA1D6" w14:textId="77777777"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14:paraId="57036E0D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14:paraId="39A1C45C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14:paraId="0DF6DCE2" w14:textId="069D2FC2" w:rsidR="00CF06DA" w:rsidRPr="00552A9F" w:rsidRDefault="0040151B" w:rsidP="0040151B">
      <w:r>
        <w:t>The next R values in the input arguments will be exactly C directions</w:t>
      </w:r>
      <w:bookmarkStart w:id="0" w:name="_GoBack"/>
      <w:bookmarkEnd w:id="0"/>
    </w:p>
    <w:p w14:paraId="52848D50" w14:textId="77777777" w:rsidR="00CF06DA" w:rsidRDefault="00CF06DA" w:rsidP="00CF06DA">
      <w:pPr>
        <w:pStyle w:val="Heading3"/>
      </w:pPr>
      <w:r w:rsidRPr="00A85EDE">
        <w:t>Output</w:t>
      </w:r>
    </w:p>
    <w:p w14:paraId="422E0D47" w14:textId="77777777" w:rsidR="009322B7" w:rsidRDefault="0040151B" w:rsidP="001667F7">
      <w:r>
        <w:t xml:space="preserve">Your function should return </w:t>
      </w:r>
      <w:r w:rsidR="00277418">
        <w:t>a single string:</w:t>
      </w:r>
    </w:p>
    <w:p w14:paraId="7BC0471D" w14:textId="79C50630"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 xml:space="preserve">Go </w:t>
      </w:r>
      <w:proofErr w:type="spellStart"/>
      <w:r w:rsidR="00B443A6">
        <w:rPr>
          <w:b/>
        </w:rPr>
        <w:t>go</w:t>
      </w:r>
      <w:proofErr w:type="spellEnd"/>
      <w:r w:rsidR="00B443A6">
        <w:rPr>
          <w:b/>
        </w:rPr>
        <w:t xml:space="preserve"> Horsy! Collected SUM weeds</w:t>
      </w:r>
      <w:r w:rsidRPr="00277418">
        <w:rPr>
          <w:b/>
        </w:rPr>
        <w:t>"</w:t>
      </w:r>
      <w:r>
        <w:t>, where sum is the sum of the visited cells</w:t>
      </w:r>
    </w:p>
    <w:p w14:paraId="1A751A13" w14:textId="7E3FACB6"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>
        <w:rPr>
          <w:b/>
        </w:rPr>
        <w:t xml:space="preserve">Sadly the horse is doomed in JUMPS </w:t>
      </w:r>
      <w:proofErr w:type="spellStart"/>
      <w:r w:rsidR="00B443A6">
        <w:rPr>
          <w:b/>
        </w:rPr>
        <w:t>jumps</w:t>
      </w:r>
      <w:proofErr w:type="spellEnd"/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</w:t>
      </w:r>
      <w:r w:rsidR="00754D63">
        <w:rPr>
          <w:lang w:val="bg-BG"/>
        </w:rPr>
        <w:t>.</w:t>
      </w:r>
    </w:p>
    <w:p w14:paraId="19760C2B" w14:textId="77777777" w:rsidR="00CF06DA" w:rsidRPr="00A85EDE" w:rsidRDefault="00CF06DA" w:rsidP="00CF06DA">
      <w:pPr>
        <w:pStyle w:val="Heading3"/>
      </w:pPr>
      <w:r w:rsidRPr="00A85EDE">
        <w:t>Constraints</w:t>
      </w:r>
    </w:p>
    <w:p w14:paraId="60BD891D" w14:textId="44537E96"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14:paraId="6241FFEA" w14:textId="0034A97A"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14:paraId="1903A0CE" w14:textId="77777777"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14:paraId="3B3CCEC9" w14:textId="77777777"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14:paraId="26D5C798" w14:textId="77777777"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14:paraId="41AB1984" w14:textId="77777777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C23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4438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C23B" w14:textId="77777777"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14:paraId="253B5FDB" w14:textId="77777777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9E26" w14:textId="1866218D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10DFEAC1" w14:textId="2BC6CE10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793DA482" w14:textId="080CB24E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14:paraId="4CDD0A7C" w14:textId="0F80A8BB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14:paraId="56E8093E" w14:textId="066C33AC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14:paraId="6AD23D5F" w14:textId="7ED03541"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4D71" w14:textId="0C27F51B"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9922" w14:textId="77777777"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71D9185E" w14:textId="77777777"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14:paraId="6756E37C" w14:textId="77777777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B6C0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D1C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B7FA" w14:textId="77777777"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14:paraId="7D1891C7" w14:textId="77777777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F64E" w14:textId="7C4851A4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310A0CF7" w14:textId="74D89793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69A038AB" w14:textId="7512CCDA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14:paraId="42AAE943" w14:textId="3EFB2DD7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14:paraId="31C393D2" w14:textId="468F1498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14:paraId="6FC5EF83" w14:textId="370AA905"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6CB8" w14:textId="017D18EA"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2D4" w14:textId="77777777"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329D8A4A" w14:textId="77777777" w:rsidR="00183799" w:rsidRDefault="00183799" w:rsidP="00ED3504"/>
    <w:p w14:paraId="60CEF5CC" w14:textId="77777777"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E77FF" w14:textId="77777777" w:rsidR="00B61E6F" w:rsidRDefault="00B61E6F">
      <w:r>
        <w:separator/>
      </w:r>
    </w:p>
  </w:endnote>
  <w:endnote w:type="continuationSeparator" w:id="0">
    <w:p w14:paraId="6029772A" w14:textId="77777777" w:rsidR="00B61E6F" w:rsidRDefault="00B6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14204" w14:textId="77777777"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082D40" w:rsidRPr="00F44305" w14:paraId="1F277A79" w14:textId="77777777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14:paraId="667E87AA" w14:textId="77777777"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14:paraId="7FE10DDF" w14:textId="77777777" w:rsidTr="00A97129">
      <w:trPr>
        <w:trHeight w:val="56"/>
      </w:trPr>
      <w:tc>
        <w:tcPr>
          <w:tcW w:w="3119" w:type="dxa"/>
          <w:vAlign w:val="center"/>
        </w:tcPr>
        <w:p w14:paraId="48923525" w14:textId="77777777"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14:paraId="2C0DA755" w14:textId="77777777" w:rsidR="00082D40" w:rsidRPr="000E532F" w:rsidRDefault="00082D4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B030E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B61E6F">
            <w:fldChar w:fldCharType="begin"/>
          </w:r>
          <w:r w:rsidR="00B61E6F">
            <w:instrText xml:space="preserve"> NUMPAGES </w:instrText>
          </w:r>
          <w:r w:rsidR="00B61E6F">
            <w:fldChar w:fldCharType="separate"/>
          </w:r>
          <w:r w:rsidR="003B030E">
            <w:rPr>
              <w:noProof/>
            </w:rPr>
            <w:t>2</w:t>
          </w:r>
          <w:r w:rsidR="00B61E6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14:paraId="22D92805" w14:textId="77777777" w:rsidR="00082D40" w:rsidRPr="008758B8" w:rsidRDefault="00B61E6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14:paraId="77DE1DD8" w14:textId="77777777"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67299" w14:textId="77777777" w:rsidR="00B61E6F" w:rsidRDefault="00B61E6F">
      <w:r>
        <w:separator/>
      </w:r>
    </w:p>
  </w:footnote>
  <w:footnote w:type="continuationSeparator" w:id="0">
    <w:p w14:paraId="66ADA053" w14:textId="77777777" w:rsidR="00B61E6F" w:rsidRDefault="00B61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082D40" w:rsidRPr="0017625F" w14:paraId="21CBB923" w14:textId="77777777" w:rsidTr="008758B8">
      <w:trPr>
        <w:trHeight w:val="675"/>
      </w:trPr>
      <w:tc>
        <w:tcPr>
          <w:tcW w:w="2547" w:type="dxa"/>
        </w:tcPr>
        <w:p w14:paraId="6F385A65" w14:textId="77777777" w:rsidR="00082D40" w:rsidRPr="0017625F" w:rsidRDefault="00082D4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6B5CFB17" wp14:editId="691988AE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14:paraId="5FF0BE6A" w14:textId="77777777"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14:paraId="31C5CDBD" w14:textId="77777777" w:rsidR="00082D40" w:rsidRDefault="00B61E6F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  <w:r w:rsidR="00082D40">
            <w:t xml:space="preserve"> </w:t>
          </w:r>
        </w:p>
        <w:p w14:paraId="0C728E5A" w14:textId="77777777"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14:paraId="1319A873" w14:textId="77777777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14:paraId="1F8A2E29" w14:textId="77777777"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14:paraId="5A5FF72D" w14:textId="77777777"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D8553"/>
  <w15:docId w15:val="{E3DA7D58-3408-4194-9AE1-2EFBBED7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EFC4A-51A2-4D0A-8BF5-9CD5915A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367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2184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Doncho Minkov</cp:lastModifiedBy>
  <cp:revision>194</cp:revision>
  <cp:lastPrinted>2014-05-20T08:19:00Z</cp:lastPrinted>
  <dcterms:created xsi:type="dcterms:W3CDTF">2013-09-12T16:06:00Z</dcterms:created>
  <dcterms:modified xsi:type="dcterms:W3CDTF">2014-05-20T08:19:00Z</dcterms:modified>
</cp:coreProperties>
</file>